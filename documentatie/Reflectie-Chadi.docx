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3B8A6" w14:textId="1766E629" w:rsidR="00A40354" w:rsidRDefault="00A108AB" w:rsidP="00685F3C">
      <w:pPr>
        <w:pStyle w:val="Heading1"/>
      </w:pPr>
      <w:r>
        <w:t>Reflectie</w:t>
      </w:r>
    </w:p>
    <w:p w14:paraId="330062C2" w14:textId="77777777" w:rsidR="00E35A34" w:rsidRPr="00E35A34" w:rsidRDefault="00E35A34" w:rsidP="00E35A34"/>
    <w:tbl>
      <w:tblPr>
        <w:tblStyle w:val="SPLVeldnamendonkerpaars-1ekolomentotaalrijgroen"/>
        <w:tblW w:w="9062" w:type="dxa"/>
        <w:tblLook w:val="04A0" w:firstRow="1" w:lastRow="0" w:firstColumn="1" w:lastColumn="0" w:noHBand="0" w:noVBand="1"/>
      </w:tblPr>
      <w:tblGrid>
        <w:gridCol w:w="1950"/>
        <w:gridCol w:w="7112"/>
      </w:tblGrid>
      <w:tr w:rsidR="00A40354" w14:paraId="4A3D1F9D" w14:textId="77777777" w:rsidTr="1E61D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56355B" w:themeFill="text2"/>
          </w:tcPr>
          <w:p w14:paraId="4AFF967D" w14:textId="77777777" w:rsidR="00A40354" w:rsidRPr="004E40FA" w:rsidRDefault="00A40354" w:rsidP="00C638CE">
            <w:pPr>
              <w:jc w:val="center"/>
              <w:rPr>
                <w:b/>
              </w:rPr>
            </w:pPr>
            <w:r w:rsidRPr="00DE4CFF">
              <w:rPr>
                <w:b/>
                <w:color w:val="FFFFFF" w:themeColor="background1"/>
              </w:rPr>
              <w:t>Persoonsinformatie</w:t>
            </w:r>
          </w:p>
        </w:tc>
      </w:tr>
      <w:tr w:rsidR="00A40354" w14:paraId="7E584D4E" w14:textId="77777777" w:rsidTr="1E61D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25F29A96" w14:textId="77777777" w:rsidR="00A40354" w:rsidRDefault="00A40354" w:rsidP="00C638CE">
            <w:r>
              <w:t>Naam kandidaat</w:t>
            </w:r>
          </w:p>
        </w:tc>
        <w:tc>
          <w:tcPr>
            <w:tcW w:w="7112" w:type="dxa"/>
          </w:tcPr>
          <w:p w14:paraId="67212A15" w14:textId="50ECBD99" w:rsidR="00A40354" w:rsidRDefault="00591904" w:rsidP="00C638CE">
            <w:pPr>
              <w:cnfStyle w:val="000000100000" w:firstRow="0" w:lastRow="0" w:firstColumn="0" w:lastColumn="0" w:oddVBand="0" w:evenVBand="0" w:oddHBand="1" w:evenHBand="0" w:firstRowFirstColumn="0" w:firstRowLastColumn="0" w:lastRowFirstColumn="0" w:lastRowLastColumn="0"/>
            </w:pPr>
            <w:r>
              <w:t>Chadi Hashem</w:t>
            </w:r>
          </w:p>
        </w:tc>
      </w:tr>
      <w:tr w:rsidR="00A40354" w14:paraId="600DC2FB" w14:textId="77777777" w:rsidTr="1E61DC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1C9A95D6" w14:textId="77777777" w:rsidR="00A40354" w:rsidRDefault="00A40354" w:rsidP="00C638CE">
            <w:r>
              <w:t>Studentnummer</w:t>
            </w:r>
          </w:p>
        </w:tc>
        <w:tc>
          <w:tcPr>
            <w:tcW w:w="7112" w:type="dxa"/>
          </w:tcPr>
          <w:p w14:paraId="7172E6D1" w14:textId="7C03B8E7" w:rsidR="00A40354" w:rsidRDefault="00591904" w:rsidP="00C638CE">
            <w:pPr>
              <w:cnfStyle w:val="000000010000" w:firstRow="0" w:lastRow="0" w:firstColumn="0" w:lastColumn="0" w:oddVBand="0" w:evenVBand="0" w:oddHBand="0" w:evenHBand="1" w:firstRowFirstColumn="0" w:firstRowLastColumn="0" w:lastRowFirstColumn="0" w:lastRowLastColumn="0"/>
            </w:pPr>
            <w:r>
              <w:t>157066</w:t>
            </w:r>
          </w:p>
        </w:tc>
      </w:tr>
      <w:tr w:rsidR="00A40354" w14:paraId="2E565927" w14:textId="77777777" w:rsidTr="1E61D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0AFDF61F" w14:textId="6E62B8D5" w:rsidR="00A40354" w:rsidRDefault="00A108AB" w:rsidP="00C638CE">
            <w:r>
              <w:t>Datum</w:t>
            </w:r>
          </w:p>
        </w:tc>
        <w:tc>
          <w:tcPr>
            <w:tcW w:w="7112" w:type="dxa"/>
          </w:tcPr>
          <w:p w14:paraId="4BD7BC0F" w14:textId="38AFF221" w:rsidR="00A40354" w:rsidRDefault="00B62DC6" w:rsidP="00C638CE">
            <w:pPr>
              <w:cnfStyle w:val="000000100000" w:firstRow="0" w:lastRow="0" w:firstColumn="0" w:lastColumn="0" w:oddVBand="0" w:evenVBand="0" w:oddHBand="1" w:evenHBand="0" w:firstRowFirstColumn="0" w:firstRowLastColumn="0" w:lastRowFirstColumn="0" w:lastRowLastColumn="0"/>
            </w:pPr>
            <w:r>
              <w:t>1</w:t>
            </w:r>
            <w:r w:rsidR="00591904">
              <w:t>4</w:t>
            </w:r>
            <w:r>
              <w:t>-11-2024</w:t>
            </w:r>
          </w:p>
        </w:tc>
      </w:tr>
      <w:tr w:rsidR="00A108AB" w14:paraId="5D2AE9CB" w14:textId="77777777" w:rsidTr="1E61DC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0C1E01B8" w14:textId="69ADD769" w:rsidR="00A108AB" w:rsidRDefault="00A108AB" w:rsidP="00C638CE">
            <w:r>
              <w:t>Examenonderdeel</w:t>
            </w:r>
          </w:p>
        </w:tc>
        <w:tc>
          <w:tcPr>
            <w:tcW w:w="7112" w:type="dxa"/>
          </w:tcPr>
          <w:p w14:paraId="7634A856" w14:textId="565AC4DC" w:rsidR="00A108AB" w:rsidRDefault="00B62DC6" w:rsidP="00C638CE">
            <w:pPr>
              <w:cnfStyle w:val="000000010000" w:firstRow="0" w:lastRow="0" w:firstColumn="0" w:lastColumn="0" w:oddVBand="0" w:evenVBand="0" w:oddHBand="0" w:evenHBand="1" w:firstRowFirstColumn="0" w:firstRowLastColumn="0" w:lastRowFirstColumn="0" w:lastRowLastColumn="0"/>
            </w:pPr>
            <w:r w:rsidRPr="00B62DC6">
              <w:rPr>
                <w:b/>
                <w:bCs/>
              </w:rPr>
              <w:t>Manege Het Edele Ros</w:t>
            </w:r>
          </w:p>
        </w:tc>
      </w:tr>
    </w:tbl>
    <w:p w14:paraId="4AB5DF3F" w14:textId="7453A097" w:rsidR="00A108AB" w:rsidRDefault="00A108AB" w:rsidP="00E35A34"/>
    <w:p w14:paraId="081D5AD4" w14:textId="77777777" w:rsidR="00E35A34" w:rsidRDefault="00E35A34" w:rsidP="00E35A34"/>
    <w:tbl>
      <w:tblPr>
        <w:tblStyle w:val="SPLVeldnamendonkerpaars-1ekolomentotaalrijgroen"/>
        <w:tblW w:w="5000" w:type="pct"/>
        <w:tblLook w:val="04A0" w:firstRow="1" w:lastRow="0" w:firstColumn="1" w:lastColumn="0" w:noHBand="0" w:noVBand="1"/>
      </w:tblPr>
      <w:tblGrid>
        <w:gridCol w:w="9062"/>
      </w:tblGrid>
      <w:tr w:rsidR="003C5AFA" w14:paraId="3661CF07" w14:textId="77777777" w:rsidTr="1C392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hemeFill="text2"/>
          </w:tcPr>
          <w:p w14:paraId="51549EED" w14:textId="0731059C" w:rsidR="003C5AFA" w:rsidRPr="004E40FA" w:rsidRDefault="003C5AFA" w:rsidP="00F53825">
            <w:pPr>
              <w:jc w:val="center"/>
              <w:rPr>
                <w:b/>
              </w:rPr>
            </w:pPr>
            <w:r>
              <w:rPr>
                <w:b/>
                <w:color w:val="FFFFFF" w:themeColor="background1"/>
              </w:rPr>
              <w:t>Reflectie</w:t>
            </w:r>
          </w:p>
        </w:tc>
      </w:tr>
      <w:tr w:rsidR="003C5AFA" w14:paraId="6E17ED4B" w14:textId="77777777" w:rsidTr="1C39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04CC21" w14:textId="41903C05" w:rsidR="003C5AFA" w:rsidRDefault="003C5AFA" w:rsidP="00F53825">
            <w:r>
              <w:t>Wat was de situatie?</w:t>
            </w:r>
          </w:p>
        </w:tc>
      </w:tr>
      <w:tr w:rsidR="003C5AFA" w14:paraId="1E44216A" w14:textId="77777777" w:rsidTr="1C392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A01486B" w14:textId="72C86BA2" w:rsidR="003C5AFA" w:rsidRDefault="00591904" w:rsidP="009D153A">
            <w:r>
              <w:t>Werken in een team van 3 om een project te maken voor in het portfolio</w:t>
            </w:r>
          </w:p>
        </w:tc>
      </w:tr>
      <w:tr w:rsidR="003C5AFA" w14:paraId="711D981E" w14:textId="77777777" w:rsidTr="1C39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BD18D11" w14:textId="03CDA923" w:rsidR="003C5AFA" w:rsidRDefault="003C5AFA" w:rsidP="00F53825">
            <w:r>
              <w:t>Wat was je taak?</w:t>
            </w:r>
          </w:p>
        </w:tc>
      </w:tr>
      <w:tr w:rsidR="003C5AFA" w14:paraId="102E69A4" w14:textId="77777777" w:rsidTr="1C39260E">
        <w:trPr>
          <w:cnfStyle w:val="000000010000" w:firstRow="0" w:lastRow="0" w:firstColumn="0" w:lastColumn="0" w:oddVBand="0" w:evenVBand="0" w:oddHBand="0" w:evenHBand="1"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text1"/>
          </w:tcPr>
          <w:p w14:paraId="3CE3F4AD" w14:textId="6A9848F2" w:rsidR="003C5AFA" w:rsidRDefault="00591904" w:rsidP="009D153A">
            <w:r>
              <w:t>Het maken van een manege website met verschillende eisen en functies.</w:t>
            </w:r>
          </w:p>
        </w:tc>
      </w:tr>
      <w:tr w:rsidR="003C5AFA" w14:paraId="3E9FF604" w14:textId="77777777" w:rsidTr="1C39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C882929" w14:textId="402DC3DC" w:rsidR="003C5AFA" w:rsidRDefault="003C5AFA" w:rsidP="00F53825">
            <w:r>
              <w:t>Wat heb je gedaan</w:t>
            </w:r>
            <w:r w:rsidR="00680BAF">
              <w:t xml:space="preserve"> en waarom</w:t>
            </w:r>
            <w:r>
              <w:t>?</w:t>
            </w:r>
          </w:p>
        </w:tc>
      </w:tr>
      <w:tr w:rsidR="003C5AFA" w14:paraId="3FC48ADD" w14:textId="77777777" w:rsidTr="1C392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text1"/>
          </w:tcPr>
          <w:p w14:paraId="43BF30AE" w14:textId="738589C8" w:rsidR="1C39260E" w:rsidRDefault="00591904" w:rsidP="1C39260E">
            <w:r>
              <w:t>Ik heb voornamelijk in de code gewerkt, zowel frontend en backend. Omdat de taken verdelling niet erg helder was heb ik niet veel gedaan aan de documentatie bijvoorbeeld.</w:t>
            </w:r>
          </w:p>
          <w:p w14:paraId="79A811EC" w14:textId="776191C8" w:rsidR="003C5AFA" w:rsidRDefault="003C5AFA" w:rsidP="00F53825"/>
        </w:tc>
      </w:tr>
      <w:tr w:rsidR="003C5AFA" w14:paraId="37D6F845" w14:textId="77777777" w:rsidTr="1C39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7A31D8" w14:textId="7F33C4C7" w:rsidR="003C5AFA" w:rsidRDefault="003C5AFA" w:rsidP="00F53825">
            <w:r>
              <w:t>Wat was het resultaat</w:t>
            </w:r>
            <w:r w:rsidR="00680BAF">
              <w:t xml:space="preserve"> en waarom</w:t>
            </w:r>
            <w:r>
              <w:t>?</w:t>
            </w:r>
          </w:p>
        </w:tc>
      </w:tr>
      <w:tr w:rsidR="003C5AFA" w14:paraId="3F2C1971" w14:textId="77777777" w:rsidTr="1C392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text1"/>
          </w:tcPr>
          <w:p w14:paraId="1883ECD5" w14:textId="5CB872C9" w:rsidR="003C5AFA" w:rsidRDefault="00591904" w:rsidP="1E61DC01">
            <w:r>
              <w:t>We hebben het project afgerond met een paar verbeter punten, een teamgenoot heeft niet veel bijgedragen waardoor de rest uiteindlijk nog achtergebleven dingen moest oppakken en hierdoor hebben we niet alles perfect en afgerond kunnen leveren.</w:t>
            </w:r>
          </w:p>
          <w:p w14:paraId="73989229" w14:textId="5077A1B8" w:rsidR="003C5AFA" w:rsidRDefault="003C5AFA" w:rsidP="00F53825"/>
        </w:tc>
      </w:tr>
      <w:tr w:rsidR="003C5AFA" w14:paraId="6EC4BB26" w14:textId="77777777" w:rsidTr="1C392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740A87" w14:textId="594E42B5" w:rsidR="003C5AFA" w:rsidRDefault="003C5AFA" w:rsidP="00F53825">
            <w:r>
              <w:t>Wat vind je van je eigen handelen</w:t>
            </w:r>
            <w:r w:rsidR="00680BAF">
              <w:t xml:space="preserve"> en waarom</w:t>
            </w:r>
            <w:r>
              <w:t>?</w:t>
            </w:r>
          </w:p>
        </w:tc>
      </w:tr>
      <w:tr w:rsidR="003C5AFA" w14:paraId="239F7DD9" w14:textId="77777777" w:rsidTr="1C3926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text1"/>
          </w:tcPr>
          <w:p w14:paraId="3C33A075" w14:textId="705C2B99" w:rsidR="003C5AFA" w:rsidRDefault="00591904" w:rsidP="00591904">
            <w:r>
              <w:t>Ik vind zelf dat mijn communicatie nog een paar verbeter punten heeft, voor de volgende keer een duidelijke en eerlijke taakverdeling maken en erlkaar helpen waar nodig.</w:t>
            </w:r>
          </w:p>
        </w:tc>
      </w:tr>
    </w:tbl>
    <w:p w14:paraId="58B58512" w14:textId="3804CA63" w:rsidR="00A108AB" w:rsidRDefault="00A108AB" w:rsidP="00A40354">
      <w:pPr>
        <w:spacing w:after="160" w:line="259" w:lineRule="auto"/>
      </w:pPr>
    </w:p>
    <w:sectPr w:rsidR="00A108AB" w:rsidSect="00A108A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0E8FB" w14:textId="77777777" w:rsidR="00086570" w:rsidRDefault="00086570" w:rsidP="00910A2E">
      <w:pPr>
        <w:spacing w:line="240" w:lineRule="auto"/>
      </w:pPr>
      <w:r>
        <w:separator/>
      </w:r>
    </w:p>
  </w:endnote>
  <w:endnote w:type="continuationSeparator" w:id="0">
    <w:p w14:paraId="378A50DC" w14:textId="77777777" w:rsidR="00086570" w:rsidRDefault="00086570"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11ED" w14:textId="4EE0D4EC" w:rsidR="00B50502" w:rsidRPr="0056032D" w:rsidRDefault="0056032D" w:rsidP="00680BAF">
    <w:pPr>
      <w:pStyle w:val="Footer"/>
      <w:tabs>
        <w:tab w:val="clear" w:pos="9072"/>
        <w:tab w:val="right" w:pos="14004"/>
      </w:tabs>
    </w:pPr>
    <w:r>
      <w:rPr>
        <w:noProof/>
        <w:lang w:eastAsia="nl-NL"/>
      </w:rPr>
      <w:drawing>
        <wp:inline distT="0" distB="0" distL="0" distR="0" wp14:anchorId="671C48DA" wp14:editId="4323D44C">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680BAF">
      <w:t>Reflectie</w:t>
    </w:r>
    <w:r>
      <w:tab/>
    </w:r>
    <w:r w:rsidR="00217079">
      <w:rPr>
        <w:szCs w:val="16"/>
      </w:rPr>
      <w:fldChar w:fldCharType="begin"/>
    </w:r>
    <w:r w:rsidR="00217079">
      <w:rPr>
        <w:szCs w:val="16"/>
      </w:rPr>
      <w:instrText>PAGE</w:instrText>
    </w:r>
    <w:r w:rsidR="00217079">
      <w:rPr>
        <w:szCs w:val="16"/>
      </w:rPr>
      <w:fldChar w:fldCharType="separate"/>
    </w:r>
    <w:r w:rsidR="00217079">
      <w:rPr>
        <w:szCs w:val="16"/>
      </w:rPr>
      <w:t>2</w:t>
    </w:r>
    <w:r w:rsidR="00217079">
      <w:rPr>
        <w:szCs w:val="16"/>
      </w:rPr>
      <w:fldChar w:fldCharType="end"/>
    </w:r>
    <w:r w:rsidR="00217079">
      <w:rPr>
        <w:szCs w:val="16"/>
      </w:rPr>
      <w:t>/</w:t>
    </w:r>
    <w:r w:rsidR="00217079">
      <w:rPr>
        <w:szCs w:val="16"/>
      </w:rPr>
      <w:fldChar w:fldCharType="begin"/>
    </w:r>
    <w:r w:rsidR="00217079">
      <w:rPr>
        <w:szCs w:val="16"/>
      </w:rPr>
      <w:instrText>NUMPAGES</w:instrText>
    </w:r>
    <w:r w:rsidR="00217079">
      <w:rPr>
        <w:szCs w:val="16"/>
      </w:rPr>
      <w:fldChar w:fldCharType="separate"/>
    </w:r>
    <w:r w:rsidR="00217079">
      <w:rPr>
        <w:szCs w:val="16"/>
      </w:rPr>
      <w:t>3</w:t>
    </w:r>
    <w:r w:rsidR="00217079">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1FD24" w14:textId="77777777" w:rsidR="00086570" w:rsidRDefault="00086570" w:rsidP="00910A2E">
      <w:pPr>
        <w:spacing w:line="240" w:lineRule="auto"/>
      </w:pPr>
      <w:r>
        <w:separator/>
      </w:r>
    </w:p>
  </w:footnote>
  <w:footnote w:type="continuationSeparator" w:id="0">
    <w:p w14:paraId="2390AB40" w14:textId="77777777" w:rsidR="00086570" w:rsidRDefault="00086570" w:rsidP="00910A2E">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kDiOs5wCMXw3Q" int2:id="voCtoX4O">
      <int2:state int2:value="Rejected" int2:type="LegacyProofing"/>
    </int2:textHash>
    <int2:textHash int2:hashCode="VdhyegXrgLB4iv" int2:id="iprSc4h0">
      <int2:state int2:value="Rejected" int2:type="LegacyProofing"/>
    </int2:textHash>
    <int2:textHash int2:hashCode="P7duxHqZE/YeG7" int2:id="21PW6zcV">
      <int2:state int2:value="Rejected" int2:type="LegacyProofing"/>
    </int2:textHash>
    <int2:textHash int2:hashCode="9GDIgqGMEwTYiF" int2:id="BD9BTBjh">
      <int2:state int2:value="Rejected" int2:type="LegacyProofing"/>
    </int2:textHash>
    <int2:textHash int2:hashCode="V+S9CvAT6opCcz" int2:id="1a4Cs3tc">
      <int2:state int2:value="Rejected" int2:type="LegacyProofing"/>
    </int2:textHash>
    <int2:textHash int2:hashCode="fxyYLoNaaJWYWb" int2:id="zubA54mB">
      <int2:state int2:value="Rejected" int2:type="LegacyProofing"/>
    </int2:textHash>
    <int2:textHash int2:hashCode="/1PHi0+Lry6Vyk" int2:id="iQA49Fbu">
      <int2:state int2:value="Rejected" int2:type="LegacyProofing"/>
    </int2:textHash>
    <int2:textHash int2:hashCode="8XiGfaKHnK4PYG" int2:id="PXXkmAJN">
      <int2:state int2:value="Rejected" int2:type="LegacyProofing"/>
    </int2:textHash>
    <int2:textHash int2:hashCode="fWXE4kuONzas+a" int2:id="BldfLKeV">
      <int2:state int2:value="Rejected" int2:type="LegacyProofing"/>
    </int2:textHash>
    <int2:textHash int2:hashCode="JGtrwKGovBvHdx" int2:id="2CbdSlhA">
      <int2:state int2:value="Rejected" int2:type="LegacyProofing"/>
    </int2:textHash>
    <int2:textHash int2:hashCode="duGj7CkBSh8YFu" int2:id="nZlVGfhz">
      <int2:state int2:value="Rejected" int2:type="LegacyProofing"/>
    </int2:textHash>
    <int2:textHash int2:hashCode="ACmaQI3DSYo817" int2:id="pBVqYgC1">
      <int2:state int2:value="Rejected" int2:type="LegacyProofing"/>
    </int2:textHash>
    <int2:textHash int2:hashCode="VODBd6zKQBpXOo" int2:id="fBuS0E8m">
      <int2:state int2:value="Rejected" int2:type="LegacyProofing"/>
    </int2:textHash>
    <int2:textHash int2:hashCode="7YAqZZgx3lCfPA" int2:id="vsDuT3EU">
      <int2:state int2:value="Rejected" int2:type="LegacyProofing"/>
    </int2:textHash>
    <int2:textHash int2:hashCode="3vTuQ95ZKZPlIN" int2:id="K8CFEBlt">
      <int2:state int2:value="Rejected" int2:type="LegacyProofing"/>
    </int2:textHash>
    <int2:textHash int2:hashCode="Ol5uX5QpTevkIr" int2:id="BqVbHNWH">
      <int2:state int2:value="Rejected" int2:type="LegacyProofing"/>
    </int2:textHash>
    <int2:textHash int2:hashCode="UDP7X3WaHYcuZH" int2:id="lDc1ZfI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E21BB"/>
    <w:multiLevelType w:val="hybridMultilevel"/>
    <w:tmpl w:val="81F4D17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4D3903"/>
    <w:multiLevelType w:val="hybridMultilevel"/>
    <w:tmpl w:val="ACA4B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9620AD"/>
    <w:multiLevelType w:val="hybridMultilevel"/>
    <w:tmpl w:val="53F42A4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D634C8"/>
    <w:multiLevelType w:val="hybridMultilevel"/>
    <w:tmpl w:val="D4EA95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710D2A"/>
    <w:multiLevelType w:val="hybridMultilevel"/>
    <w:tmpl w:val="56F6A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662575"/>
    <w:multiLevelType w:val="hybridMultilevel"/>
    <w:tmpl w:val="6A42C8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5F4FCC"/>
    <w:multiLevelType w:val="hybridMultilevel"/>
    <w:tmpl w:val="FA263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10241598">
    <w:abstractNumId w:val="0"/>
  </w:num>
  <w:num w:numId="2" w16cid:durableId="1254824994">
    <w:abstractNumId w:val="2"/>
  </w:num>
  <w:num w:numId="3" w16cid:durableId="1019352915">
    <w:abstractNumId w:val="6"/>
  </w:num>
  <w:num w:numId="4" w16cid:durableId="1191652750">
    <w:abstractNumId w:val="4"/>
  </w:num>
  <w:num w:numId="5" w16cid:durableId="823202070">
    <w:abstractNumId w:val="5"/>
  </w:num>
  <w:num w:numId="6" w16cid:durableId="1925218113">
    <w:abstractNumId w:val="3"/>
  </w:num>
  <w:num w:numId="7" w16cid:durableId="74449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9A"/>
    <w:rsid w:val="00014367"/>
    <w:rsid w:val="000172B9"/>
    <w:rsid w:val="00086570"/>
    <w:rsid w:val="00095F6E"/>
    <w:rsid w:val="000B3B21"/>
    <w:rsid w:val="000C018E"/>
    <w:rsid w:val="001425FD"/>
    <w:rsid w:val="0017583A"/>
    <w:rsid w:val="001763E3"/>
    <w:rsid w:val="00185428"/>
    <w:rsid w:val="001A5529"/>
    <w:rsid w:val="001F5A9F"/>
    <w:rsid w:val="00217079"/>
    <w:rsid w:val="0023055E"/>
    <w:rsid w:val="00237180"/>
    <w:rsid w:val="002447F3"/>
    <w:rsid w:val="0026276D"/>
    <w:rsid w:val="00277CF8"/>
    <w:rsid w:val="00285DE1"/>
    <w:rsid w:val="002A74C1"/>
    <w:rsid w:val="002B4260"/>
    <w:rsid w:val="002D7E3D"/>
    <w:rsid w:val="00383605"/>
    <w:rsid w:val="003C5AFA"/>
    <w:rsid w:val="00424AEA"/>
    <w:rsid w:val="0044183D"/>
    <w:rsid w:val="00445429"/>
    <w:rsid w:val="00453FAC"/>
    <w:rsid w:val="004568BA"/>
    <w:rsid w:val="004707ED"/>
    <w:rsid w:val="004D6BD6"/>
    <w:rsid w:val="00515F5F"/>
    <w:rsid w:val="00544045"/>
    <w:rsid w:val="0056032D"/>
    <w:rsid w:val="00581D92"/>
    <w:rsid w:val="00591904"/>
    <w:rsid w:val="00594DA0"/>
    <w:rsid w:val="006069E2"/>
    <w:rsid w:val="006424E4"/>
    <w:rsid w:val="00680BAF"/>
    <w:rsid w:val="00685F3C"/>
    <w:rsid w:val="0069446E"/>
    <w:rsid w:val="006A639C"/>
    <w:rsid w:val="006B5218"/>
    <w:rsid w:val="0072738F"/>
    <w:rsid w:val="00730F2F"/>
    <w:rsid w:val="007712CA"/>
    <w:rsid w:val="00773A9A"/>
    <w:rsid w:val="00792BBE"/>
    <w:rsid w:val="0082745D"/>
    <w:rsid w:val="00837330"/>
    <w:rsid w:val="00854C7A"/>
    <w:rsid w:val="00866A5C"/>
    <w:rsid w:val="00881F6F"/>
    <w:rsid w:val="008937D4"/>
    <w:rsid w:val="008C9E02"/>
    <w:rsid w:val="008E0EE0"/>
    <w:rsid w:val="008E7EC5"/>
    <w:rsid w:val="00900A4C"/>
    <w:rsid w:val="00910A2E"/>
    <w:rsid w:val="0093724F"/>
    <w:rsid w:val="009423AA"/>
    <w:rsid w:val="0099471C"/>
    <w:rsid w:val="00996768"/>
    <w:rsid w:val="009D153A"/>
    <w:rsid w:val="00A108AB"/>
    <w:rsid w:val="00A10C66"/>
    <w:rsid w:val="00A266FE"/>
    <w:rsid w:val="00A40354"/>
    <w:rsid w:val="00A749F5"/>
    <w:rsid w:val="00A856EA"/>
    <w:rsid w:val="00AA3AF9"/>
    <w:rsid w:val="00AC1113"/>
    <w:rsid w:val="00B50502"/>
    <w:rsid w:val="00B62DC6"/>
    <w:rsid w:val="00B8218E"/>
    <w:rsid w:val="00B9493B"/>
    <w:rsid w:val="00BD28F0"/>
    <w:rsid w:val="00BE16DC"/>
    <w:rsid w:val="00C02B53"/>
    <w:rsid w:val="00C84117"/>
    <w:rsid w:val="00C93A88"/>
    <w:rsid w:val="00CB045F"/>
    <w:rsid w:val="00CB3D2A"/>
    <w:rsid w:val="00CE1BE8"/>
    <w:rsid w:val="00D0422D"/>
    <w:rsid w:val="00D26CD4"/>
    <w:rsid w:val="00D46F78"/>
    <w:rsid w:val="00DB6F33"/>
    <w:rsid w:val="00DE4CFF"/>
    <w:rsid w:val="00E20EB2"/>
    <w:rsid w:val="00E24C05"/>
    <w:rsid w:val="00E33458"/>
    <w:rsid w:val="00E35A34"/>
    <w:rsid w:val="00E549BE"/>
    <w:rsid w:val="00E63944"/>
    <w:rsid w:val="00EC4011"/>
    <w:rsid w:val="00ED5B66"/>
    <w:rsid w:val="00F21B9C"/>
    <w:rsid w:val="00F26391"/>
    <w:rsid w:val="00F314EA"/>
    <w:rsid w:val="00F43BFF"/>
    <w:rsid w:val="00F86F0C"/>
    <w:rsid w:val="00FA468C"/>
    <w:rsid w:val="00FB52C8"/>
    <w:rsid w:val="00FF4D5B"/>
    <w:rsid w:val="02D2B58C"/>
    <w:rsid w:val="033D52A5"/>
    <w:rsid w:val="038ED7ED"/>
    <w:rsid w:val="043AC88B"/>
    <w:rsid w:val="045C1F63"/>
    <w:rsid w:val="04D92306"/>
    <w:rsid w:val="0572BDA6"/>
    <w:rsid w:val="0A23EBEA"/>
    <w:rsid w:val="0BA5C008"/>
    <w:rsid w:val="0BBFBC4B"/>
    <w:rsid w:val="0BD8B1D7"/>
    <w:rsid w:val="0C4CC4B7"/>
    <w:rsid w:val="0D31EF59"/>
    <w:rsid w:val="0D705B67"/>
    <w:rsid w:val="0DF2B3D2"/>
    <w:rsid w:val="0E2D65D6"/>
    <w:rsid w:val="0EEB8E74"/>
    <w:rsid w:val="0EF75D0D"/>
    <w:rsid w:val="0F1B04CE"/>
    <w:rsid w:val="109C8A0C"/>
    <w:rsid w:val="10AC22FA"/>
    <w:rsid w:val="139CD396"/>
    <w:rsid w:val="14E788B2"/>
    <w:rsid w:val="16E872AF"/>
    <w:rsid w:val="17026EF2"/>
    <w:rsid w:val="17DC35A2"/>
    <w:rsid w:val="17F29A7D"/>
    <w:rsid w:val="1956A161"/>
    <w:rsid w:val="1AF271C2"/>
    <w:rsid w:val="1BD5E015"/>
    <w:rsid w:val="1BE450CC"/>
    <w:rsid w:val="1C39260E"/>
    <w:rsid w:val="1D3BF5A5"/>
    <w:rsid w:val="1D3E3D17"/>
    <w:rsid w:val="1D799DFC"/>
    <w:rsid w:val="1E2A1284"/>
    <w:rsid w:val="1E61DC01"/>
    <w:rsid w:val="1F2604B3"/>
    <w:rsid w:val="1F94B193"/>
    <w:rsid w:val="2009A4E2"/>
    <w:rsid w:val="205368EA"/>
    <w:rsid w:val="213A2B69"/>
    <w:rsid w:val="218B0F0B"/>
    <w:rsid w:val="224D0F1F"/>
    <w:rsid w:val="226604AB"/>
    <w:rsid w:val="228D3FB6"/>
    <w:rsid w:val="22C0E038"/>
    <w:rsid w:val="23B93371"/>
    <w:rsid w:val="247DF21E"/>
    <w:rsid w:val="24C2AFCD"/>
    <w:rsid w:val="251F95DB"/>
    <w:rsid w:val="25643271"/>
    <w:rsid w:val="25841770"/>
    <w:rsid w:val="26297F72"/>
    <w:rsid w:val="270002D2"/>
    <w:rsid w:val="27208042"/>
    <w:rsid w:val="273975CE"/>
    <w:rsid w:val="2760B0D9"/>
    <w:rsid w:val="2882351C"/>
    <w:rsid w:val="28B17D94"/>
    <w:rsid w:val="28D17BF5"/>
    <w:rsid w:val="29750170"/>
    <w:rsid w:val="2B10D1D1"/>
    <w:rsid w:val="2C3C7A36"/>
    <w:rsid w:val="2C3CEAF7"/>
    <w:rsid w:val="2C9BE501"/>
    <w:rsid w:val="2E1DE8CE"/>
    <w:rsid w:val="2E93E1D6"/>
    <w:rsid w:val="310765D7"/>
    <w:rsid w:val="3109921C"/>
    <w:rsid w:val="311B2FF3"/>
    <w:rsid w:val="320EABC3"/>
    <w:rsid w:val="32B70054"/>
    <w:rsid w:val="33DB8359"/>
    <w:rsid w:val="34B76558"/>
    <w:rsid w:val="35255171"/>
    <w:rsid w:val="3553B0B4"/>
    <w:rsid w:val="35F19CBF"/>
    <w:rsid w:val="36C121D2"/>
    <w:rsid w:val="37D5DDBD"/>
    <w:rsid w:val="38162B26"/>
    <w:rsid w:val="385CF233"/>
    <w:rsid w:val="38CAECCF"/>
    <w:rsid w:val="3915CB98"/>
    <w:rsid w:val="3935B742"/>
    <w:rsid w:val="396CFBB6"/>
    <w:rsid w:val="39DBA896"/>
    <w:rsid w:val="3A51A19E"/>
    <w:rsid w:val="3B1058F5"/>
    <w:rsid w:val="3C2AC42B"/>
    <w:rsid w:val="3C930614"/>
    <w:rsid w:val="3C992A5B"/>
    <w:rsid w:val="3CCB8768"/>
    <w:rsid w:val="3DC0C430"/>
    <w:rsid w:val="3DEE03AD"/>
    <w:rsid w:val="3E6757C9"/>
    <w:rsid w:val="3F0E68C0"/>
    <w:rsid w:val="3F8F4CB0"/>
    <w:rsid w:val="4003282A"/>
    <w:rsid w:val="40423EFA"/>
    <w:rsid w:val="40AD740F"/>
    <w:rsid w:val="40B353FB"/>
    <w:rsid w:val="410C7C12"/>
    <w:rsid w:val="4127A0CA"/>
    <w:rsid w:val="424F245C"/>
    <w:rsid w:val="427F3A75"/>
    <w:rsid w:val="42C3712B"/>
    <w:rsid w:val="436E6D9F"/>
    <w:rsid w:val="44265C34"/>
    <w:rsid w:val="443A0AAB"/>
    <w:rsid w:val="44441CD4"/>
    <w:rsid w:val="4466C0D8"/>
    <w:rsid w:val="46461589"/>
    <w:rsid w:val="467195C8"/>
    <w:rsid w:val="468B920B"/>
    <w:rsid w:val="46AC6E2A"/>
    <w:rsid w:val="46DF5F76"/>
    <w:rsid w:val="476C42AC"/>
    <w:rsid w:val="48272F9B"/>
    <w:rsid w:val="4827626C"/>
    <w:rsid w:val="49AA0A70"/>
    <w:rsid w:val="49CB99E7"/>
    <w:rsid w:val="4A7B94DB"/>
    <w:rsid w:val="4B988240"/>
    <w:rsid w:val="4BDCD827"/>
    <w:rsid w:val="5069E74F"/>
    <w:rsid w:val="512AFBA8"/>
    <w:rsid w:val="5132BEEC"/>
    <w:rsid w:val="51DA09A4"/>
    <w:rsid w:val="534BED9B"/>
    <w:rsid w:val="538C6DE3"/>
    <w:rsid w:val="53CD57E8"/>
    <w:rsid w:val="5423C77A"/>
    <w:rsid w:val="5636ABF5"/>
    <w:rsid w:val="56600FBD"/>
    <w:rsid w:val="57492BCB"/>
    <w:rsid w:val="575FBDF7"/>
    <w:rsid w:val="579983C5"/>
    <w:rsid w:val="58336E9C"/>
    <w:rsid w:val="588569FD"/>
    <w:rsid w:val="58E4FC2C"/>
    <w:rsid w:val="59A0A3C0"/>
    <w:rsid w:val="5CDC9A7E"/>
    <w:rsid w:val="5CFF2411"/>
    <w:rsid w:val="5D54F0DC"/>
    <w:rsid w:val="5EF84E1B"/>
    <w:rsid w:val="5F543DB0"/>
    <w:rsid w:val="5FBBF627"/>
    <w:rsid w:val="5FEA957D"/>
    <w:rsid w:val="6031EF2F"/>
    <w:rsid w:val="60DA3B47"/>
    <w:rsid w:val="60E1B8CE"/>
    <w:rsid w:val="62A8AEE2"/>
    <w:rsid w:val="63AF2E9D"/>
    <w:rsid w:val="64CE7A10"/>
    <w:rsid w:val="655EE47F"/>
    <w:rsid w:val="66145371"/>
    <w:rsid w:val="666383C3"/>
    <w:rsid w:val="6B03BCE7"/>
    <w:rsid w:val="6B26D75A"/>
    <w:rsid w:val="6B8FC13F"/>
    <w:rsid w:val="6CC2CDFF"/>
    <w:rsid w:val="6D792321"/>
    <w:rsid w:val="6EC2540C"/>
    <w:rsid w:val="6EFF76E8"/>
    <w:rsid w:val="6F724F00"/>
    <w:rsid w:val="70549557"/>
    <w:rsid w:val="71D84775"/>
    <w:rsid w:val="72E103D8"/>
    <w:rsid w:val="73722DFE"/>
    <w:rsid w:val="7395C52F"/>
    <w:rsid w:val="73CF3C48"/>
    <w:rsid w:val="7590DB8F"/>
    <w:rsid w:val="7629B842"/>
    <w:rsid w:val="76D2A018"/>
    <w:rsid w:val="794C55E6"/>
    <w:rsid w:val="7ACEFDEA"/>
    <w:rsid w:val="7B54CF0F"/>
    <w:rsid w:val="7B98AC8F"/>
    <w:rsid w:val="7C6ACE4B"/>
    <w:rsid w:val="7D3C58B6"/>
    <w:rsid w:val="7F19ACC8"/>
    <w:rsid w:val="7F2FE9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ECCA5"/>
  <w15:chartTrackingRefBased/>
  <w15:docId w15:val="{77B9B02D-CBA2-4F28-97EB-49CB29AE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A34"/>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rsid w:val="00383605"/>
    <w:pPr>
      <w:keepNext/>
      <w:keepLines/>
      <w:spacing w:before="40"/>
      <w:outlineLvl w:val="3"/>
    </w:pPr>
    <w:rPr>
      <w:rFonts w:asciiTheme="majorHAnsi" w:eastAsiaTheme="majorEastAsia" w:hAnsiTheme="majorHAnsi" w:cstheme="majorBidi"/>
      <w:i/>
      <w:iCs/>
      <w:color w:val="528AC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383605"/>
    <w:rPr>
      <w:rFonts w:asciiTheme="majorHAnsi" w:eastAsiaTheme="majorEastAsia" w:hAnsiTheme="majorHAnsi" w:cstheme="majorBidi"/>
      <w:i/>
      <w:iCs/>
      <w:color w:val="528ACC" w:themeColor="accent1" w:themeShade="BF"/>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D7E3D"/>
    <w:pPr>
      <w:tabs>
        <w:tab w:val="right" w:leader="dot" w:pos="9062"/>
      </w:tabs>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2B4260"/>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2B4260"/>
    <w:rPr>
      <w:sz w:val="20"/>
      <w:szCs w:val="20"/>
    </w:rPr>
  </w:style>
  <w:style w:type="character" w:styleId="FootnoteReference">
    <w:name w:val="footnote reference"/>
    <w:basedOn w:val="DefaultParagraphFont"/>
    <w:uiPriority w:val="99"/>
    <w:semiHidden/>
    <w:unhideWhenUsed/>
    <w:rsid w:val="002B4260"/>
    <w:rPr>
      <w:vertAlign w:val="superscript"/>
    </w:rPr>
  </w:style>
  <w:style w:type="table" w:styleId="LightShading">
    <w:name w:val="Light Shading"/>
    <w:basedOn w:val="TableNormal"/>
    <w:uiPriority w:val="60"/>
    <w:rsid w:val="0056032D"/>
    <w:pPr>
      <w:spacing w:after="0" w:line="240" w:lineRule="auto"/>
    </w:pPr>
    <w:rPr>
      <w:color w:val="BFBFBF" w:themeColor="text1" w:themeShade="BF"/>
    </w:rPr>
    <w:tblPr>
      <w:tblStyleRowBandSize w:val="1"/>
      <w:tblStyleColBandSize w:val="1"/>
      <w:tblBorders>
        <w:top w:val="single" w:sz="8" w:space="0" w:color="FFFFFF" w:themeColor="text1"/>
        <w:bottom w:val="single" w:sz="8" w:space="0" w:color="FFFFFF" w:themeColor="text1"/>
      </w:tblBorders>
    </w:tblPr>
    <w:tblStylePr w:type="fir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la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text1" w:themeFillTint="3F"/>
      </w:tcPr>
    </w:tblStylePr>
    <w:tblStylePr w:type="band1Horz">
      <w:tblPr/>
      <w:tcPr>
        <w:tcBorders>
          <w:left w:val="nil"/>
          <w:right w:val="nil"/>
          <w:insideH w:val="nil"/>
          <w:insideV w:val="nil"/>
        </w:tcBorders>
        <w:shd w:val="clear" w:color="auto" w:fill="FFFFFF"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Stichting%20Praktijkleren\211210%20Examenportfolio\Logboek%20kandidaat.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c2fbb19b-b1db-40aa-9958-43bde27b2103">
      <UserInfo>
        <DisplayName/>
        <AccountId xsi:nil="true"/>
        <AccountType/>
      </UserInfo>
    </SharedWithUsers>
    <MediaLengthInSeconds xmlns="0c6c56c7-6a2f-4321-a1fd-e7215649699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0D24396E76C9B408F1884EA29E18DC9" ma:contentTypeVersion="8" ma:contentTypeDescription="Een nieuw document maken." ma:contentTypeScope="" ma:versionID="6bf6d0443fba7fa7ff77bf90eeb9241e">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1e3fc57288aea55d5a3ca470342382ef"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B35FE5FE-53F0-4225-AEE2-FBDD5F5A52F7}">
  <ds:schemaRefs>
    <ds:schemaRef ds:uri="http://schemas.microsoft.com/office/2006/metadata/properties"/>
    <ds:schemaRef ds:uri="http://schemas.microsoft.com/office/infopath/2007/PartnerControls"/>
    <ds:schemaRef ds:uri="c2fbb19b-b1db-40aa-9958-43bde27b2103"/>
    <ds:schemaRef ds:uri="0c6c56c7-6a2f-4321-a1fd-e7215649699e"/>
  </ds:schemaRefs>
</ds:datastoreItem>
</file>

<file path=customXml/itemProps3.xml><?xml version="1.0" encoding="utf-8"?>
<ds:datastoreItem xmlns:ds="http://schemas.openxmlformats.org/officeDocument/2006/customXml" ds:itemID="{C41EEACF-D5B1-483A-A948-1165053D6B49}">
  <ds:schemaRefs>
    <ds:schemaRef ds:uri="http://schemas.microsoft.com/sharepoint/v3/contenttype/forms"/>
  </ds:schemaRefs>
</ds:datastoreItem>
</file>

<file path=customXml/itemProps4.xml><?xml version="1.0" encoding="utf-8"?>
<ds:datastoreItem xmlns:ds="http://schemas.openxmlformats.org/officeDocument/2006/customXml" ds:itemID="{926D5F24-A619-4C74-A2CA-CCA7C95D6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Logboek kandidaat</Template>
  <TotalTime>5</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Chadi Hashem</cp:lastModifiedBy>
  <cp:revision>2</cp:revision>
  <dcterms:created xsi:type="dcterms:W3CDTF">2024-11-14T14:47:00Z</dcterms:created>
  <dcterms:modified xsi:type="dcterms:W3CDTF">2024-11-14T14:47:00Z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0x01010050D24396E76C9B408F1884EA29E18DC9</vt:lpwstr>
  </property>
  <property fmtid="{D5CDD505-2E9C-101B-9397-08002B2CF9AE}" pid="3" name="Order">
    <vt:r8>114574000000000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y fmtid="{D5CDD505-2E9C-101B-9397-08002B2CF9AE}" pid="11" name="GUID">
    <vt:lpwstr>fef34d2c-b4ee-4f47-b9c3-62471bbef1ef</vt:lpwstr>
  </property>
  <property fmtid="{D5CDD505-2E9C-101B-9397-08002B2CF9AE}" pid="12" name="_SourceUrl">
    <vt:lpwstr/>
  </property>
  <property fmtid="{D5CDD505-2E9C-101B-9397-08002B2CF9AE}" pid="13" name="_SharedFileIndex">
    <vt:lpwstr/>
  </property>
</Properties>
</file>