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3B8A6" w14:textId="1766E629" w:rsidR="00A40354" w:rsidRDefault="00A108AB" w:rsidP="00685F3C">
      <w:pPr>
        <w:pStyle w:val="Heading1"/>
      </w:pPr>
      <w:r>
        <w:t>Reflectie</w:t>
      </w:r>
    </w:p>
    <w:p w14:paraId="330062C2" w14:textId="77777777" w:rsidR="00E35A34" w:rsidRPr="00E35A34" w:rsidRDefault="00E35A34" w:rsidP="00E35A34"/>
    <w:tbl>
      <w:tblPr>
        <w:tblStyle w:val="SPLVeldnamendonkerpaars-1ekolomentotaalrijgroen"/>
        <w:tblW w:w="9062" w:type="dxa"/>
        <w:tblLook w:val="04A0" w:firstRow="1" w:lastRow="0" w:firstColumn="1" w:lastColumn="0" w:noHBand="0" w:noVBand="1"/>
      </w:tblPr>
      <w:tblGrid>
        <w:gridCol w:w="1950"/>
        <w:gridCol w:w="7112"/>
      </w:tblGrid>
      <w:tr w:rsidR="00A40354" w14:paraId="4A3D1F9D" w14:textId="77777777" w:rsidTr="1E61D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56355B" w:themeFill="text2"/>
          </w:tcPr>
          <w:p w14:paraId="4AFF967D" w14:textId="77777777" w:rsidR="00A40354" w:rsidRPr="004E40FA" w:rsidRDefault="00A40354" w:rsidP="00C638CE">
            <w:pPr>
              <w:jc w:val="center"/>
              <w:rPr>
                <w:b/>
              </w:rPr>
            </w:pPr>
            <w:r w:rsidRPr="00DE4CFF">
              <w:rPr>
                <w:b/>
                <w:color w:val="FFFFFF" w:themeColor="background1"/>
              </w:rPr>
              <w:t>Persoonsinformatie</w:t>
            </w:r>
          </w:p>
        </w:tc>
      </w:tr>
      <w:tr w:rsidR="00A40354" w14:paraId="7E584D4E" w14:textId="77777777" w:rsidTr="1E61D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25F29A96" w14:textId="77777777" w:rsidR="00A40354" w:rsidRDefault="00A40354" w:rsidP="00C638CE">
            <w:r>
              <w:t>Naam kandidaat</w:t>
            </w:r>
          </w:p>
        </w:tc>
        <w:tc>
          <w:tcPr>
            <w:tcW w:w="7112" w:type="dxa"/>
          </w:tcPr>
          <w:p w14:paraId="67212A15" w14:textId="2B3F94A5" w:rsidR="00A40354" w:rsidRDefault="00B62DC6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Cheyenne Feldmann</w:t>
            </w:r>
          </w:p>
        </w:tc>
      </w:tr>
      <w:tr w:rsidR="00A40354" w14:paraId="600DC2FB" w14:textId="77777777" w:rsidTr="1E61D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1C9A95D6" w14:textId="77777777" w:rsidR="00A40354" w:rsidRDefault="00A40354" w:rsidP="00C638CE">
            <w:r>
              <w:t>Studentnummer</w:t>
            </w:r>
          </w:p>
        </w:tc>
        <w:tc>
          <w:tcPr>
            <w:tcW w:w="7112" w:type="dxa"/>
          </w:tcPr>
          <w:p w14:paraId="7172E6D1" w14:textId="60D4BCED" w:rsidR="00A40354" w:rsidRDefault="00B62DC6" w:rsidP="00C63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167870</w:t>
            </w:r>
          </w:p>
        </w:tc>
      </w:tr>
      <w:tr w:rsidR="00A40354" w14:paraId="2E565927" w14:textId="77777777" w:rsidTr="1E61D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0AFDF61F" w14:textId="6E62B8D5" w:rsidR="00A40354" w:rsidRDefault="00A108AB" w:rsidP="00C638CE">
            <w:r>
              <w:t>Datum</w:t>
            </w:r>
          </w:p>
        </w:tc>
        <w:tc>
          <w:tcPr>
            <w:tcW w:w="7112" w:type="dxa"/>
          </w:tcPr>
          <w:p w14:paraId="4BD7BC0F" w14:textId="56BF7F9E" w:rsidR="00A40354" w:rsidRDefault="00B62DC6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11-11-2024</w:t>
            </w:r>
          </w:p>
        </w:tc>
      </w:tr>
      <w:tr w:rsidR="00A108AB" w14:paraId="5D2AE9CB" w14:textId="77777777" w:rsidTr="1E61D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0C1E01B8" w14:textId="69ADD769" w:rsidR="00A108AB" w:rsidRDefault="00A108AB" w:rsidP="00C638CE">
            <w:r>
              <w:t>Examenonderdeel</w:t>
            </w:r>
          </w:p>
        </w:tc>
        <w:tc>
          <w:tcPr>
            <w:tcW w:w="7112" w:type="dxa"/>
          </w:tcPr>
          <w:p w14:paraId="7634A856" w14:textId="565AC4DC" w:rsidR="00A108AB" w:rsidRDefault="00B62DC6" w:rsidP="00C63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2DC6">
              <w:rPr>
                <w:b/>
                <w:bCs/>
              </w:rPr>
              <w:t>Manege Het Edele Ros</w:t>
            </w:r>
          </w:p>
        </w:tc>
      </w:tr>
    </w:tbl>
    <w:p w14:paraId="4AB5DF3F" w14:textId="7453A097" w:rsidR="00A108AB" w:rsidRDefault="00A108AB" w:rsidP="00E35A34"/>
    <w:p w14:paraId="081D5AD4" w14:textId="77777777" w:rsidR="00E35A34" w:rsidRDefault="00E35A34" w:rsidP="00E35A34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3C5AFA" w14:paraId="3661CF07" w14:textId="77777777" w:rsidTr="1C39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 w:themeFill="text2"/>
          </w:tcPr>
          <w:p w14:paraId="51549EED" w14:textId="0731059C" w:rsidR="003C5AFA" w:rsidRPr="004E40FA" w:rsidRDefault="003C5AFA" w:rsidP="00F53825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Reflectie</w:t>
            </w:r>
          </w:p>
        </w:tc>
      </w:tr>
      <w:tr w:rsidR="003C5AFA" w14:paraId="6E17ED4B" w14:textId="77777777" w:rsidTr="1C39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704CC21" w14:textId="41903C05" w:rsidR="003C5AFA" w:rsidRDefault="003C5AFA" w:rsidP="00F53825">
            <w:r>
              <w:t>Wat was de situatie?</w:t>
            </w:r>
          </w:p>
        </w:tc>
      </w:tr>
      <w:tr w:rsidR="003C5AFA" w14:paraId="1E44216A" w14:textId="77777777" w:rsidTr="1C3926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7A01486B" w14:textId="75F45998" w:rsidR="003C5AFA" w:rsidRDefault="003C5AFA" w:rsidP="009D153A"/>
        </w:tc>
      </w:tr>
      <w:tr w:rsidR="003C5AFA" w14:paraId="711D981E" w14:textId="77777777" w:rsidTr="1C39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BD18D11" w14:textId="03CDA923" w:rsidR="003C5AFA" w:rsidRDefault="003C5AFA" w:rsidP="00F53825">
            <w:r>
              <w:t>Wat was je taak?</w:t>
            </w:r>
          </w:p>
        </w:tc>
      </w:tr>
      <w:tr w:rsidR="003C5AFA" w14:paraId="102E69A4" w14:textId="77777777" w:rsidTr="1C3926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text1"/>
          </w:tcPr>
          <w:p w14:paraId="3CE3F4AD" w14:textId="22C8F69C" w:rsidR="003C5AFA" w:rsidRDefault="00B62DC6" w:rsidP="009D153A">
            <w:r>
              <w:t>Creeer een website waarin</w:t>
            </w:r>
          </w:p>
        </w:tc>
      </w:tr>
      <w:tr w:rsidR="003C5AFA" w14:paraId="3E9FF604" w14:textId="77777777" w:rsidTr="1C39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C882929" w14:textId="402DC3DC" w:rsidR="003C5AFA" w:rsidRDefault="003C5AFA" w:rsidP="00F53825">
            <w:r>
              <w:t>Wat heb je gedaan</w:t>
            </w:r>
            <w:r w:rsidR="00680BAF">
              <w:t xml:space="preserve"> en waarom</w:t>
            </w:r>
            <w:r>
              <w:t>?</w:t>
            </w:r>
          </w:p>
        </w:tc>
      </w:tr>
      <w:tr w:rsidR="003C5AFA" w14:paraId="3FC48ADD" w14:textId="77777777" w:rsidTr="1C3926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text1"/>
          </w:tcPr>
          <w:p w14:paraId="43BF30AE" w14:textId="01E2B63B" w:rsidR="1C39260E" w:rsidRDefault="1C39260E" w:rsidP="1C39260E"/>
          <w:p w14:paraId="79A811EC" w14:textId="776191C8" w:rsidR="003C5AFA" w:rsidRDefault="003C5AFA" w:rsidP="00F53825"/>
        </w:tc>
      </w:tr>
      <w:tr w:rsidR="003C5AFA" w14:paraId="37D6F845" w14:textId="77777777" w:rsidTr="1C39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17A31D8" w14:textId="7F33C4C7" w:rsidR="003C5AFA" w:rsidRDefault="003C5AFA" w:rsidP="00F53825">
            <w:r>
              <w:t>Wat was het resultaat</w:t>
            </w:r>
            <w:r w:rsidR="00680BAF">
              <w:t xml:space="preserve"> en waarom</w:t>
            </w:r>
            <w:r>
              <w:t>?</w:t>
            </w:r>
          </w:p>
        </w:tc>
      </w:tr>
      <w:tr w:rsidR="003C5AFA" w14:paraId="3F2C1971" w14:textId="77777777" w:rsidTr="1C3926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text1"/>
          </w:tcPr>
          <w:p w14:paraId="1883ECD5" w14:textId="1D9FA36F" w:rsidR="003C5AFA" w:rsidRDefault="003C5AFA" w:rsidP="1E61DC01"/>
          <w:p w14:paraId="73989229" w14:textId="5077A1B8" w:rsidR="003C5AFA" w:rsidRDefault="003C5AFA" w:rsidP="00F53825"/>
        </w:tc>
      </w:tr>
      <w:tr w:rsidR="003C5AFA" w14:paraId="6EC4BB26" w14:textId="77777777" w:rsidTr="1C39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0740A87" w14:textId="594E42B5" w:rsidR="003C5AFA" w:rsidRDefault="003C5AFA" w:rsidP="00F53825">
            <w:r>
              <w:t>Wat vind je van je eigen handelen</w:t>
            </w:r>
            <w:r w:rsidR="00680BAF">
              <w:t xml:space="preserve"> en waarom</w:t>
            </w:r>
            <w:r>
              <w:t>?</w:t>
            </w:r>
          </w:p>
        </w:tc>
      </w:tr>
      <w:tr w:rsidR="003C5AFA" w14:paraId="239F7DD9" w14:textId="77777777" w:rsidTr="1C3926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text1"/>
          </w:tcPr>
          <w:p w14:paraId="144116FF" w14:textId="77777777" w:rsidR="003C5AFA" w:rsidRDefault="003C5AFA" w:rsidP="00E33458"/>
          <w:p w14:paraId="3C33A075" w14:textId="40F1B888" w:rsidR="003C5AFA" w:rsidRDefault="003C5AFA" w:rsidP="00F53825"/>
        </w:tc>
      </w:tr>
    </w:tbl>
    <w:p w14:paraId="58B58512" w14:textId="3804CA63" w:rsidR="00A108AB" w:rsidRDefault="00A108AB" w:rsidP="00A40354">
      <w:pPr>
        <w:spacing w:after="160" w:line="259" w:lineRule="auto"/>
      </w:pPr>
    </w:p>
    <w:sectPr w:rsidR="00A108AB" w:rsidSect="00A108A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D148F" w14:textId="77777777" w:rsidR="008937D4" w:rsidRDefault="008937D4" w:rsidP="00910A2E">
      <w:pPr>
        <w:spacing w:line="240" w:lineRule="auto"/>
      </w:pPr>
      <w:r>
        <w:separator/>
      </w:r>
    </w:p>
  </w:endnote>
  <w:endnote w:type="continuationSeparator" w:id="0">
    <w:p w14:paraId="4AB74551" w14:textId="77777777" w:rsidR="008937D4" w:rsidRDefault="008937D4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E11ED" w14:textId="4EE0D4EC" w:rsidR="00B50502" w:rsidRPr="0056032D" w:rsidRDefault="0056032D" w:rsidP="00680BAF">
    <w:pPr>
      <w:pStyle w:val="Footer"/>
      <w:tabs>
        <w:tab w:val="clear" w:pos="9072"/>
        <w:tab w:val="right" w:pos="14004"/>
      </w:tabs>
    </w:pPr>
    <w:r>
      <w:rPr>
        <w:noProof/>
        <w:lang w:eastAsia="nl-NL"/>
      </w:rPr>
      <w:drawing>
        <wp:inline distT="0" distB="0" distL="0" distR="0" wp14:anchorId="671C48DA" wp14:editId="4323D44C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680BAF">
      <w:t>Reflectie</w:t>
    </w:r>
    <w:r>
      <w:tab/>
    </w:r>
    <w:r w:rsidR="00217079">
      <w:rPr>
        <w:szCs w:val="16"/>
      </w:rPr>
      <w:fldChar w:fldCharType="begin"/>
    </w:r>
    <w:r w:rsidR="00217079">
      <w:rPr>
        <w:szCs w:val="16"/>
      </w:rPr>
      <w:instrText>PAGE</w:instrText>
    </w:r>
    <w:r w:rsidR="00217079">
      <w:rPr>
        <w:szCs w:val="16"/>
      </w:rPr>
      <w:fldChar w:fldCharType="separate"/>
    </w:r>
    <w:r w:rsidR="00217079">
      <w:rPr>
        <w:szCs w:val="16"/>
      </w:rPr>
      <w:t>2</w:t>
    </w:r>
    <w:r w:rsidR="00217079">
      <w:rPr>
        <w:szCs w:val="16"/>
      </w:rPr>
      <w:fldChar w:fldCharType="end"/>
    </w:r>
    <w:r w:rsidR="00217079">
      <w:rPr>
        <w:szCs w:val="16"/>
      </w:rPr>
      <w:t>/</w:t>
    </w:r>
    <w:r w:rsidR="00217079">
      <w:rPr>
        <w:szCs w:val="16"/>
      </w:rPr>
      <w:fldChar w:fldCharType="begin"/>
    </w:r>
    <w:r w:rsidR="00217079">
      <w:rPr>
        <w:szCs w:val="16"/>
      </w:rPr>
      <w:instrText>NUMPAGES</w:instrText>
    </w:r>
    <w:r w:rsidR="00217079">
      <w:rPr>
        <w:szCs w:val="16"/>
      </w:rPr>
      <w:fldChar w:fldCharType="separate"/>
    </w:r>
    <w:r w:rsidR="00217079">
      <w:rPr>
        <w:szCs w:val="16"/>
      </w:rPr>
      <w:t>3</w:t>
    </w:r>
    <w:r w:rsidR="00217079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C0590" w14:textId="77777777" w:rsidR="008937D4" w:rsidRDefault="008937D4" w:rsidP="00910A2E">
      <w:pPr>
        <w:spacing w:line="240" w:lineRule="auto"/>
      </w:pPr>
      <w:r>
        <w:separator/>
      </w:r>
    </w:p>
  </w:footnote>
  <w:footnote w:type="continuationSeparator" w:id="0">
    <w:p w14:paraId="5A77F258" w14:textId="77777777" w:rsidR="008937D4" w:rsidRDefault="008937D4" w:rsidP="00910A2E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kDiOs5wCMXw3Q" int2:id="voCtoX4O">
      <int2:state int2:value="Rejected" int2:type="LegacyProofing"/>
    </int2:textHash>
    <int2:textHash int2:hashCode="VdhyegXrgLB4iv" int2:id="iprSc4h0">
      <int2:state int2:value="Rejected" int2:type="LegacyProofing"/>
    </int2:textHash>
    <int2:textHash int2:hashCode="P7duxHqZE/YeG7" int2:id="21PW6zcV">
      <int2:state int2:value="Rejected" int2:type="LegacyProofing"/>
    </int2:textHash>
    <int2:textHash int2:hashCode="9GDIgqGMEwTYiF" int2:id="BD9BTBjh">
      <int2:state int2:value="Rejected" int2:type="LegacyProofing"/>
    </int2:textHash>
    <int2:textHash int2:hashCode="V+S9CvAT6opCcz" int2:id="1a4Cs3tc">
      <int2:state int2:value="Rejected" int2:type="LegacyProofing"/>
    </int2:textHash>
    <int2:textHash int2:hashCode="fxyYLoNaaJWYWb" int2:id="zubA54mB">
      <int2:state int2:value="Rejected" int2:type="LegacyProofing"/>
    </int2:textHash>
    <int2:textHash int2:hashCode="/1PHi0+Lry6Vyk" int2:id="iQA49Fbu">
      <int2:state int2:value="Rejected" int2:type="LegacyProofing"/>
    </int2:textHash>
    <int2:textHash int2:hashCode="8XiGfaKHnK4PYG" int2:id="PXXkmAJN">
      <int2:state int2:value="Rejected" int2:type="LegacyProofing"/>
    </int2:textHash>
    <int2:textHash int2:hashCode="fWXE4kuONzas+a" int2:id="BldfLKeV">
      <int2:state int2:value="Rejected" int2:type="LegacyProofing"/>
    </int2:textHash>
    <int2:textHash int2:hashCode="JGtrwKGovBvHdx" int2:id="2CbdSlhA">
      <int2:state int2:value="Rejected" int2:type="LegacyProofing"/>
    </int2:textHash>
    <int2:textHash int2:hashCode="duGj7CkBSh8YFu" int2:id="nZlVGfhz">
      <int2:state int2:value="Rejected" int2:type="LegacyProofing"/>
    </int2:textHash>
    <int2:textHash int2:hashCode="ACmaQI3DSYo817" int2:id="pBVqYgC1">
      <int2:state int2:value="Rejected" int2:type="LegacyProofing"/>
    </int2:textHash>
    <int2:textHash int2:hashCode="VODBd6zKQBpXOo" int2:id="fBuS0E8m">
      <int2:state int2:value="Rejected" int2:type="LegacyProofing"/>
    </int2:textHash>
    <int2:textHash int2:hashCode="7YAqZZgx3lCfPA" int2:id="vsDuT3EU">
      <int2:state int2:value="Rejected" int2:type="LegacyProofing"/>
    </int2:textHash>
    <int2:textHash int2:hashCode="3vTuQ95ZKZPlIN" int2:id="K8CFEBlt">
      <int2:state int2:value="Rejected" int2:type="LegacyProofing"/>
    </int2:textHash>
    <int2:textHash int2:hashCode="Ol5uX5QpTevkIr" int2:id="BqVbHNWH">
      <int2:state int2:value="Rejected" int2:type="LegacyProofing"/>
    </int2:textHash>
    <int2:textHash int2:hashCode="UDP7X3WaHYcuZH" int2:id="lDc1ZfI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E21BB"/>
    <w:multiLevelType w:val="hybridMultilevel"/>
    <w:tmpl w:val="81F4D1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3903"/>
    <w:multiLevelType w:val="hybridMultilevel"/>
    <w:tmpl w:val="ACA4BB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20AD"/>
    <w:multiLevelType w:val="hybridMultilevel"/>
    <w:tmpl w:val="53F42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34C8"/>
    <w:multiLevelType w:val="hybridMultilevel"/>
    <w:tmpl w:val="D4EA9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0D2A"/>
    <w:multiLevelType w:val="hybridMultilevel"/>
    <w:tmpl w:val="56F6A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62575"/>
    <w:multiLevelType w:val="hybridMultilevel"/>
    <w:tmpl w:val="6A42C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F4FCC"/>
    <w:multiLevelType w:val="hybridMultilevel"/>
    <w:tmpl w:val="FA263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241598">
    <w:abstractNumId w:val="0"/>
  </w:num>
  <w:num w:numId="2" w16cid:durableId="1254824994">
    <w:abstractNumId w:val="2"/>
  </w:num>
  <w:num w:numId="3" w16cid:durableId="1019352915">
    <w:abstractNumId w:val="6"/>
  </w:num>
  <w:num w:numId="4" w16cid:durableId="1191652750">
    <w:abstractNumId w:val="4"/>
  </w:num>
  <w:num w:numId="5" w16cid:durableId="823202070">
    <w:abstractNumId w:val="5"/>
  </w:num>
  <w:num w:numId="6" w16cid:durableId="1925218113">
    <w:abstractNumId w:val="3"/>
  </w:num>
  <w:num w:numId="7" w16cid:durableId="74449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9A"/>
    <w:rsid w:val="00014367"/>
    <w:rsid w:val="000172B9"/>
    <w:rsid w:val="00095F6E"/>
    <w:rsid w:val="000B3B21"/>
    <w:rsid w:val="000C018E"/>
    <w:rsid w:val="001425FD"/>
    <w:rsid w:val="0017583A"/>
    <w:rsid w:val="001763E3"/>
    <w:rsid w:val="00185428"/>
    <w:rsid w:val="001A5529"/>
    <w:rsid w:val="001F5A9F"/>
    <w:rsid w:val="00217079"/>
    <w:rsid w:val="0023055E"/>
    <w:rsid w:val="00237180"/>
    <w:rsid w:val="002447F3"/>
    <w:rsid w:val="0026276D"/>
    <w:rsid w:val="00277CF8"/>
    <w:rsid w:val="00285DE1"/>
    <w:rsid w:val="002A74C1"/>
    <w:rsid w:val="002B4260"/>
    <w:rsid w:val="002D7E3D"/>
    <w:rsid w:val="00383605"/>
    <w:rsid w:val="003C5AFA"/>
    <w:rsid w:val="00424AEA"/>
    <w:rsid w:val="0044183D"/>
    <w:rsid w:val="00445429"/>
    <w:rsid w:val="00453FAC"/>
    <w:rsid w:val="004568BA"/>
    <w:rsid w:val="004707ED"/>
    <w:rsid w:val="004D6BD6"/>
    <w:rsid w:val="00515F5F"/>
    <w:rsid w:val="00544045"/>
    <w:rsid w:val="0056032D"/>
    <w:rsid w:val="00581D92"/>
    <w:rsid w:val="00594DA0"/>
    <w:rsid w:val="006069E2"/>
    <w:rsid w:val="006424E4"/>
    <w:rsid w:val="00680BAF"/>
    <w:rsid w:val="00685F3C"/>
    <w:rsid w:val="0069446E"/>
    <w:rsid w:val="006A639C"/>
    <w:rsid w:val="006B5218"/>
    <w:rsid w:val="0072738F"/>
    <w:rsid w:val="00730F2F"/>
    <w:rsid w:val="007712CA"/>
    <w:rsid w:val="00773A9A"/>
    <w:rsid w:val="00792BBE"/>
    <w:rsid w:val="0082745D"/>
    <w:rsid w:val="00837330"/>
    <w:rsid w:val="00854C7A"/>
    <w:rsid w:val="00866A5C"/>
    <w:rsid w:val="00881F6F"/>
    <w:rsid w:val="008937D4"/>
    <w:rsid w:val="008C9E02"/>
    <w:rsid w:val="008E0EE0"/>
    <w:rsid w:val="008E7EC5"/>
    <w:rsid w:val="00900A4C"/>
    <w:rsid w:val="00910A2E"/>
    <w:rsid w:val="0093724F"/>
    <w:rsid w:val="009423AA"/>
    <w:rsid w:val="0099471C"/>
    <w:rsid w:val="00996768"/>
    <w:rsid w:val="009D153A"/>
    <w:rsid w:val="00A108AB"/>
    <w:rsid w:val="00A10C66"/>
    <w:rsid w:val="00A266FE"/>
    <w:rsid w:val="00A40354"/>
    <w:rsid w:val="00A749F5"/>
    <w:rsid w:val="00A856EA"/>
    <w:rsid w:val="00AA3AF9"/>
    <w:rsid w:val="00AC1113"/>
    <w:rsid w:val="00B50502"/>
    <w:rsid w:val="00B62DC6"/>
    <w:rsid w:val="00B8218E"/>
    <w:rsid w:val="00B9493B"/>
    <w:rsid w:val="00BD28F0"/>
    <w:rsid w:val="00BE16DC"/>
    <w:rsid w:val="00C02B53"/>
    <w:rsid w:val="00C84117"/>
    <w:rsid w:val="00C93A88"/>
    <w:rsid w:val="00CB045F"/>
    <w:rsid w:val="00CB3D2A"/>
    <w:rsid w:val="00CE1BE8"/>
    <w:rsid w:val="00D0422D"/>
    <w:rsid w:val="00D26CD4"/>
    <w:rsid w:val="00D46F78"/>
    <w:rsid w:val="00DB6F33"/>
    <w:rsid w:val="00DE4CFF"/>
    <w:rsid w:val="00E20EB2"/>
    <w:rsid w:val="00E24C05"/>
    <w:rsid w:val="00E33458"/>
    <w:rsid w:val="00E35A34"/>
    <w:rsid w:val="00E549BE"/>
    <w:rsid w:val="00E63944"/>
    <w:rsid w:val="00EC4011"/>
    <w:rsid w:val="00F21B9C"/>
    <w:rsid w:val="00F26391"/>
    <w:rsid w:val="00F314EA"/>
    <w:rsid w:val="00F43BFF"/>
    <w:rsid w:val="00F86F0C"/>
    <w:rsid w:val="00FA468C"/>
    <w:rsid w:val="00FB52C8"/>
    <w:rsid w:val="02D2B58C"/>
    <w:rsid w:val="033D52A5"/>
    <w:rsid w:val="038ED7ED"/>
    <w:rsid w:val="043AC88B"/>
    <w:rsid w:val="045C1F63"/>
    <w:rsid w:val="04D92306"/>
    <w:rsid w:val="0572BDA6"/>
    <w:rsid w:val="0A23EBEA"/>
    <w:rsid w:val="0BA5C008"/>
    <w:rsid w:val="0BBFBC4B"/>
    <w:rsid w:val="0BD8B1D7"/>
    <w:rsid w:val="0C4CC4B7"/>
    <w:rsid w:val="0D31EF59"/>
    <w:rsid w:val="0D705B67"/>
    <w:rsid w:val="0DF2B3D2"/>
    <w:rsid w:val="0E2D65D6"/>
    <w:rsid w:val="0EEB8E74"/>
    <w:rsid w:val="0EF75D0D"/>
    <w:rsid w:val="0F1B04CE"/>
    <w:rsid w:val="109C8A0C"/>
    <w:rsid w:val="10AC22FA"/>
    <w:rsid w:val="139CD396"/>
    <w:rsid w:val="14E788B2"/>
    <w:rsid w:val="16E872AF"/>
    <w:rsid w:val="17026EF2"/>
    <w:rsid w:val="17DC35A2"/>
    <w:rsid w:val="17F29A7D"/>
    <w:rsid w:val="1956A161"/>
    <w:rsid w:val="1AF271C2"/>
    <w:rsid w:val="1BD5E015"/>
    <w:rsid w:val="1BE450CC"/>
    <w:rsid w:val="1C39260E"/>
    <w:rsid w:val="1D3BF5A5"/>
    <w:rsid w:val="1D3E3D17"/>
    <w:rsid w:val="1D799DFC"/>
    <w:rsid w:val="1E2A1284"/>
    <w:rsid w:val="1E61DC01"/>
    <w:rsid w:val="1F2604B3"/>
    <w:rsid w:val="1F94B193"/>
    <w:rsid w:val="2009A4E2"/>
    <w:rsid w:val="205368EA"/>
    <w:rsid w:val="213A2B69"/>
    <w:rsid w:val="218B0F0B"/>
    <w:rsid w:val="224D0F1F"/>
    <w:rsid w:val="226604AB"/>
    <w:rsid w:val="228D3FB6"/>
    <w:rsid w:val="22C0E038"/>
    <w:rsid w:val="23B93371"/>
    <w:rsid w:val="247DF21E"/>
    <w:rsid w:val="24C2AFCD"/>
    <w:rsid w:val="251F95DB"/>
    <w:rsid w:val="25643271"/>
    <w:rsid w:val="25841770"/>
    <w:rsid w:val="26297F72"/>
    <w:rsid w:val="270002D2"/>
    <w:rsid w:val="27208042"/>
    <w:rsid w:val="273975CE"/>
    <w:rsid w:val="2760B0D9"/>
    <w:rsid w:val="2882351C"/>
    <w:rsid w:val="28B17D94"/>
    <w:rsid w:val="28D17BF5"/>
    <w:rsid w:val="29750170"/>
    <w:rsid w:val="2B10D1D1"/>
    <w:rsid w:val="2C3C7A36"/>
    <w:rsid w:val="2C3CEAF7"/>
    <w:rsid w:val="2C9BE501"/>
    <w:rsid w:val="2E1DE8CE"/>
    <w:rsid w:val="2E93E1D6"/>
    <w:rsid w:val="310765D7"/>
    <w:rsid w:val="3109921C"/>
    <w:rsid w:val="311B2FF3"/>
    <w:rsid w:val="320EABC3"/>
    <w:rsid w:val="32B70054"/>
    <w:rsid w:val="33DB8359"/>
    <w:rsid w:val="34B76558"/>
    <w:rsid w:val="35255171"/>
    <w:rsid w:val="3553B0B4"/>
    <w:rsid w:val="35F19CBF"/>
    <w:rsid w:val="36C121D2"/>
    <w:rsid w:val="37D5DDBD"/>
    <w:rsid w:val="38162B26"/>
    <w:rsid w:val="385CF233"/>
    <w:rsid w:val="38CAECCF"/>
    <w:rsid w:val="3915CB98"/>
    <w:rsid w:val="3935B742"/>
    <w:rsid w:val="396CFBB6"/>
    <w:rsid w:val="39DBA896"/>
    <w:rsid w:val="3A51A19E"/>
    <w:rsid w:val="3B1058F5"/>
    <w:rsid w:val="3C2AC42B"/>
    <w:rsid w:val="3C930614"/>
    <w:rsid w:val="3C992A5B"/>
    <w:rsid w:val="3CCB8768"/>
    <w:rsid w:val="3DC0C430"/>
    <w:rsid w:val="3DEE03AD"/>
    <w:rsid w:val="3E6757C9"/>
    <w:rsid w:val="3F0E68C0"/>
    <w:rsid w:val="3F8F4CB0"/>
    <w:rsid w:val="4003282A"/>
    <w:rsid w:val="40423EFA"/>
    <w:rsid w:val="40AD740F"/>
    <w:rsid w:val="40B353FB"/>
    <w:rsid w:val="410C7C12"/>
    <w:rsid w:val="4127A0CA"/>
    <w:rsid w:val="424F245C"/>
    <w:rsid w:val="427F3A75"/>
    <w:rsid w:val="42C3712B"/>
    <w:rsid w:val="436E6D9F"/>
    <w:rsid w:val="44265C34"/>
    <w:rsid w:val="443A0AAB"/>
    <w:rsid w:val="44441CD4"/>
    <w:rsid w:val="4466C0D8"/>
    <w:rsid w:val="46461589"/>
    <w:rsid w:val="467195C8"/>
    <w:rsid w:val="468B920B"/>
    <w:rsid w:val="46AC6E2A"/>
    <w:rsid w:val="46DF5F76"/>
    <w:rsid w:val="476C42AC"/>
    <w:rsid w:val="48272F9B"/>
    <w:rsid w:val="4827626C"/>
    <w:rsid w:val="49AA0A70"/>
    <w:rsid w:val="49CB99E7"/>
    <w:rsid w:val="4A7B94DB"/>
    <w:rsid w:val="4B988240"/>
    <w:rsid w:val="4BDCD827"/>
    <w:rsid w:val="5069E74F"/>
    <w:rsid w:val="512AFBA8"/>
    <w:rsid w:val="5132BEEC"/>
    <w:rsid w:val="51DA09A4"/>
    <w:rsid w:val="534BED9B"/>
    <w:rsid w:val="538C6DE3"/>
    <w:rsid w:val="53CD57E8"/>
    <w:rsid w:val="5423C77A"/>
    <w:rsid w:val="5636ABF5"/>
    <w:rsid w:val="56600FBD"/>
    <w:rsid w:val="57492BCB"/>
    <w:rsid w:val="575FBDF7"/>
    <w:rsid w:val="579983C5"/>
    <w:rsid w:val="58336E9C"/>
    <w:rsid w:val="588569FD"/>
    <w:rsid w:val="58E4FC2C"/>
    <w:rsid w:val="59A0A3C0"/>
    <w:rsid w:val="5CDC9A7E"/>
    <w:rsid w:val="5CFF2411"/>
    <w:rsid w:val="5D54F0DC"/>
    <w:rsid w:val="5EF84E1B"/>
    <w:rsid w:val="5F543DB0"/>
    <w:rsid w:val="5FBBF627"/>
    <w:rsid w:val="5FEA957D"/>
    <w:rsid w:val="6031EF2F"/>
    <w:rsid w:val="60DA3B47"/>
    <w:rsid w:val="60E1B8CE"/>
    <w:rsid w:val="62A8AEE2"/>
    <w:rsid w:val="63AF2E9D"/>
    <w:rsid w:val="64CE7A10"/>
    <w:rsid w:val="655EE47F"/>
    <w:rsid w:val="66145371"/>
    <w:rsid w:val="666383C3"/>
    <w:rsid w:val="6B03BCE7"/>
    <w:rsid w:val="6B26D75A"/>
    <w:rsid w:val="6B8FC13F"/>
    <w:rsid w:val="6CC2CDFF"/>
    <w:rsid w:val="6D792321"/>
    <w:rsid w:val="6EC2540C"/>
    <w:rsid w:val="6EFF76E8"/>
    <w:rsid w:val="6F724F00"/>
    <w:rsid w:val="70549557"/>
    <w:rsid w:val="71D84775"/>
    <w:rsid w:val="72E103D8"/>
    <w:rsid w:val="73722DFE"/>
    <w:rsid w:val="7395C52F"/>
    <w:rsid w:val="73CF3C48"/>
    <w:rsid w:val="7590DB8F"/>
    <w:rsid w:val="7629B842"/>
    <w:rsid w:val="76D2A018"/>
    <w:rsid w:val="794C55E6"/>
    <w:rsid w:val="7ACEFDEA"/>
    <w:rsid w:val="7B54CF0F"/>
    <w:rsid w:val="7B98AC8F"/>
    <w:rsid w:val="7C6ACE4B"/>
    <w:rsid w:val="7D3C58B6"/>
    <w:rsid w:val="7F19ACC8"/>
    <w:rsid w:val="7F2FE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6ECCA5"/>
  <w15:chartTrackingRefBased/>
  <w15:docId w15:val="{77B9B02D-CBA2-4F28-97EB-49CB29AE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A34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36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3605"/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D7E3D"/>
    <w:pPr>
      <w:tabs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426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42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4260"/>
    <w:rPr>
      <w:vertAlign w:val="superscript"/>
    </w:rPr>
  </w:style>
  <w:style w:type="table" w:styleId="LightShading">
    <w:name w:val="Light Shading"/>
    <w:basedOn w:val="TableNormal"/>
    <w:uiPriority w:val="60"/>
    <w:rsid w:val="0056032D"/>
    <w:pPr>
      <w:spacing w:after="0" w:line="240" w:lineRule="auto"/>
    </w:pPr>
    <w:rPr>
      <w:color w:val="BFBFBF" w:themeColor="text1" w:themeShade="BF"/>
    </w:rPr>
    <w:tblPr>
      <w:tblStyleRowBandSize w:val="1"/>
      <w:tblStyleColBandSize w:val="1"/>
      <w:tblBorders>
        <w:top w:val="single" w:sz="8" w:space="0" w:color="FFFFFF" w:themeColor="text1"/>
        <w:bottom w:val="single" w:sz="8" w:space="0" w:color="FFFFF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Stichting%20Praktijkleren\211210%20Examenportfolio\Logboek%20kandidaat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24396E76C9B408F1884EA29E18DC9" ma:contentTypeVersion="8" ma:contentTypeDescription="Een nieuw document maken." ma:contentTypeScope="" ma:versionID="6bf6d0443fba7fa7ff77bf90eeb9241e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1e3fc57288aea55d5a3ca470342382ef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2fbb19b-b1db-40aa-9958-43bde27b2103">
      <UserInfo>
        <DisplayName/>
        <AccountId xsi:nil="true"/>
        <AccountType/>
      </UserInfo>
    </SharedWithUsers>
    <MediaLengthInSeconds xmlns="0c6c56c7-6a2f-4321-a1fd-e7215649699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D5F24-A619-4C74-A2CA-CCA7C95D6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1EEACF-D5B1-483A-A948-1165053D6B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5FE5FE-53F0-4225-AEE2-FBDD5F5A52F7}">
  <ds:schemaRefs>
    <ds:schemaRef ds:uri="http://schemas.microsoft.com/office/2006/metadata/properties"/>
    <ds:schemaRef ds:uri="http://schemas.microsoft.com/office/infopath/2007/PartnerControls"/>
    <ds:schemaRef ds:uri="c2fbb19b-b1db-40aa-9958-43bde27b2103"/>
    <ds:schemaRef ds:uri="0c6c56c7-6a2f-4321-a1fd-e7215649699e"/>
  </ds:schemaRefs>
</ds:datastoreItem>
</file>

<file path=customXml/itemProps4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Logboek kandidaat</Template>
  <TotalTime>93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Cheyenne Feldmann</cp:lastModifiedBy>
  <cp:revision>16</cp:revision>
  <dcterms:created xsi:type="dcterms:W3CDTF">2021-12-13T14:46:00Z</dcterms:created>
  <dcterms:modified xsi:type="dcterms:W3CDTF">2024-11-11T11:19:00Z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0x01010050D24396E76C9B408F1884EA29E18DC9</vt:lpwstr>
  </property>
  <property fmtid="{D5CDD505-2E9C-101B-9397-08002B2CF9AE}" pid="3" name="Order">
    <vt:r8>114574000000000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UID">
    <vt:lpwstr>fef34d2c-b4ee-4f47-b9c3-62471bbef1ef</vt:lpwstr>
  </property>
  <property fmtid="{D5CDD505-2E9C-101B-9397-08002B2CF9AE}" pid="12" name="_SourceUrl">
    <vt:lpwstr/>
  </property>
  <property fmtid="{D5CDD505-2E9C-101B-9397-08002B2CF9AE}" pid="13" name="_SharedFileIndex">
    <vt:lpwstr/>
  </property>
</Properties>
</file>